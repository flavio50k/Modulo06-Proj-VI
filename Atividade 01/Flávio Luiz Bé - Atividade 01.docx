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E4C0C" w14:textId="77777777" w:rsidR="000A3B12" w:rsidRPr="00545ECD" w:rsidRDefault="003043AE" w:rsidP="000A3B12">
      <w:pPr>
        <w:rPr>
          <w:rFonts w:ascii="Arial" w:hAnsi="Arial" w:cs="Arial"/>
          <w:sz w:val="24"/>
          <w:szCs w:val="24"/>
          <w:lang w:eastAsia="pt-BR"/>
        </w:rPr>
      </w:pPr>
      <w:r w:rsidRPr="00545ECD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23789A" wp14:editId="13D687E3">
                <wp:simplePos x="0" y="0"/>
                <wp:positionH relativeFrom="margin">
                  <wp:align>right</wp:align>
                </wp:positionH>
                <wp:positionV relativeFrom="paragraph">
                  <wp:posOffset>-1073435</wp:posOffset>
                </wp:positionV>
                <wp:extent cx="6057900" cy="10680888"/>
                <wp:effectExtent l="0" t="0" r="19050" b="2540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6808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6A634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182F520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802BD78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C2B6D34" w14:textId="77777777" w:rsidR="003043AE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90917BD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CE0A22C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0BA5D36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8969166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354B30D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365B328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F96D4EB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873133A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1B55DC1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5DA8C1C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C3DBD39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791369B" w14:textId="77777777" w:rsidR="004C0856" w:rsidRP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8E8BEBC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3EA17C0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69DF857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54D0868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7485FB7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E8CB276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6A767E7" w14:textId="77777777" w:rsidR="000A3B12" w:rsidRPr="004C0856" w:rsidRDefault="000A3B12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UNIVERSIDADE DO VALE DO TAQUARI</w:t>
                            </w:r>
                          </w:p>
                          <w:p w14:paraId="0F49FFAF" w14:textId="672D549D" w:rsidR="000A3B12" w:rsidRPr="004C0856" w:rsidRDefault="000A3B12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CURSO DE </w:t>
                            </w:r>
                            <w:r w:rsidR="00A501A0" w:rsidRPr="00A501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ANÁLISE E DESENVOLVIMENTO DE SISTEMAS</w:t>
                            </w: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EAD</w:t>
                            </w:r>
                          </w:p>
                          <w:p w14:paraId="27F39D62" w14:textId="0D46AA75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Projeto Integrador </w:t>
                            </w:r>
                            <w:r w:rsidR="00A501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A501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Aplicações Desktop</w:t>
                            </w:r>
                          </w:p>
                          <w:p w14:paraId="47E97B10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322F312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ED3E6B6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246A08C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A89D8D3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54FF8CE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808F518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AAF4FBE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2930471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D1E236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841747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21E0D37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5EDC6DA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DF28B2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CD1884D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D66B4BB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8306411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37BBCDE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D093836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5BE45DD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F8AE563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E8EBFFC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568092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333F882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BD156D0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8FC3D42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FC6E2B3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BF398B6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B3653FD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E40CA87" w14:textId="77777777" w:rsidR="005428C1" w:rsidRPr="003854B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ATIVIDADE 01</w:t>
                            </w:r>
                          </w:p>
                          <w:p w14:paraId="76A69107" w14:textId="77777777" w:rsidR="005428C1" w:rsidRPr="004D485C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3F9F6B" w14:textId="71AB631B" w:rsidR="00CF2CD2" w:rsidRPr="00CF2CD2" w:rsidRDefault="00A501A0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bookmarkStart w:id="0" w:name="_Hlk73040646"/>
                            <w:bookmarkStart w:id="1" w:name="_Hlk103760948"/>
                            <w:r>
                              <w:rPr>
                                <w:rFonts w:ascii="Arial" w:hAnsi="Arial" w:cs="Arial"/>
                                <w:b/>
                                <w:caps/>
                                <w:sz w:val="28"/>
                                <w:szCs w:val="28"/>
                              </w:rPr>
                              <w:t>IDENTIFICAÇÃO DO PROBLEMA</w:t>
                            </w:r>
                            <w:r w:rsidR="005428C1" w:rsidRPr="00CF2CD2">
                              <w:rPr>
                                <w:rFonts w:ascii="Arial" w:hAnsi="Arial" w:cs="Arial"/>
                                <w:b/>
                                <w:caps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caps/>
                                <w:sz w:val="28"/>
                                <w:szCs w:val="28"/>
                              </w:rPr>
                              <w:t>JUSTIFICATIVA E</w:t>
                            </w:r>
                          </w:p>
                          <w:bookmarkEnd w:id="0"/>
                          <w:p w14:paraId="6F16C0A3" w14:textId="02D67659" w:rsidR="005428C1" w:rsidRPr="003854B6" w:rsidRDefault="00A501A0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SOLUÇÕES NECESSÁRIAS</w:t>
                            </w:r>
                            <w:bookmarkEnd w:id="1"/>
                          </w:p>
                          <w:p w14:paraId="56E91A3C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7A054BA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CDF30BE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95DECAC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34D61DF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AB06441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C02ECF4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8A3F8F9" w14:textId="11ED6923" w:rsidR="00A501A0" w:rsidRDefault="00A501A0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Felipe Busch</w:t>
                            </w:r>
                          </w:p>
                          <w:p w14:paraId="3749103A" w14:textId="511408D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Flávio Luiz Bé</w:t>
                            </w:r>
                          </w:p>
                          <w:p w14:paraId="388307C8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420FD31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09E3072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FB551C4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A0EA991" w14:textId="4D45DC4C" w:rsidR="005428C1" w:rsidRP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FB &amp; FB Group Solutions</w:t>
                            </w:r>
                          </w:p>
                          <w:p w14:paraId="0F8BDF9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17FD505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01C09CC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EB07694" w14:textId="4BFD76C1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7DC7ABE" w14:textId="03E354FA" w:rsid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33FA6BA" w14:textId="77777777" w:rsid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F2C5644" w14:textId="02F63FEE" w:rsid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BFF4B6D" w14:textId="77777777" w:rsid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2C1F0B2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53BB83A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F176190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F0698A5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B1AC8C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D958E80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D88A94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ED2EE7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D135E1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B0D72CC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DF9B8CE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0400833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387627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BD97C8C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18BD05E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BC560E4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E22F441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0257261" w14:textId="77777777" w:rsidR="00CF2CD2" w:rsidRDefault="00CF2CD2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A60C80E" w14:textId="17121B2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Lajeado,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CF2C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aio</w:t>
                            </w: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202</w:t>
                            </w:r>
                            <w:r w:rsidR="00E97A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6082E42" w14:textId="1B911587" w:rsidR="000A3B12" w:rsidRPr="004C0856" w:rsidRDefault="000A3B12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3789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5.8pt;margin-top:-84.5pt;width:477pt;height:84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" filled="f" strokecolor="white">
                <v:textbox>
                  <w:txbxContent>
                    <w:p w14:paraId="5EE6A634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182F520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802BD78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C2B6D34" w14:textId="77777777" w:rsidR="003043AE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90917BD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CE0A22C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0BA5D36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8969166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354B30D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365B328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F96D4EB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873133A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1B55DC1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5DA8C1C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C3DBD39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791369B" w14:textId="77777777" w:rsidR="004C0856" w:rsidRP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8E8BEBC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3EA17C0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69DF857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54D0868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7485FB7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E8CB276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6A767E7" w14:textId="77777777" w:rsidR="000A3B12" w:rsidRPr="004C0856" w:rsidRDefault="000A3B12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UNIVERSIDADE DO VALE DO TAQUARI</w:t>
                      </w:r>
                    </w:p>
                    <w:p w14:paraId="0F49FFAF" w14:textId="672D549D" w:rsidR="000A3B12" w:rsidRPr="004C0856" w:rsidRDefault="000A3B12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CURSO DE </w:t>
                      </w:r>
                      <w:r w:rsidR="00A501A0" w:rsidRPr="00A501A0">
                        <w:rPr>
                          <w:rFonts w:ascii="Arial" w:hAnsi="Arial" w:cs="Arial"/>
                          <w:sz w:val="24"/>
                          <w:szCs w:val="24"/>
                        </w:rPr>
                        <w:t>ANÁLISE E DESENVOLVIMENTO DE SISTEMAS</w:t>
                      </w: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EAD</w:t>
                      </w:r>
                    </w:p>
                    <w:p w14:paraId="27F39D62" w14:textId="0D46AA75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Projeto Integrador </w:t>
                      </w:r>
                      <w:r w:rsidR="00A501A0">
                        <w:rPr>
                          <w:rFonts w:ascii="Arial" w:hAnsi="Arial" w:cs="Arial"/>
                          <w:sz w:val="24"/>
                          <w:szCs w:val="24"/>
                        </w:rPr>
                        <w:t>VI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r w:rsidR="00A501A0">
                        <w:rPr>
                          <w:rFonts w:ascii="Arial" w:hAnsi="Arial" w:cs="Arial"/>
                          <w:sz w:val="24"/>
                          <w:szCs w:val="24"/>
                        </w:rPr>
                        <w:t>Aplicações Desktop</w:t>
                      </w:r>
                    </w:p>
                    <w:p w14:paraId="47E97B10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322F312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ED3E6B6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246A08C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A89D8D3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54FF8CE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808F518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AAF4FBE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2930471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D1E236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841747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21E0D37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5EDC6DA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DF28B2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CD1884D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D66B4BB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8306411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37BBCDE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D093836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5BE45DD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F8AE563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E8EBFFC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568092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333F882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BD156D0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8FC3D42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FC6E2B3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BF398B6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B3653FD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E40CA87" w14:textId="77777777" w:rsidR="005428C1" w:rsidRPr="003854B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ATIVIDADE 01</w:t>
                      </w:r>
                    </w:p>
                    <w:p w14:paraId="76A69107" w14:textId="77777777" w:rsidR="005428C1" w:rsidRPr="004D485C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53F9F6B" w14:textId="71AB631B" w:rsidR="00CF2CD2" w:rsidRPr="00CF2CD2" w:rsidRDefault="00A501A0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aps/>
                          <w:sz w:val="28"/>
                          <w:szCs w:val="28"/>
                        </w:rPr>
                      </w:pPr>
                      <w:bookmarkStart w:id="2" w:name="_Hlk73040646"/>
                      <w:bookmarkStart w:id="3" w:name="_Hlk103760948"/>
                      <w:r>
                        <w:rPr>
                          <w:rFonts w:ascii="Arial" w:hAnsi="Arial" w:cs="Arial"/>
                          <w:b/>
                          <w:caps/>
                          <w:sz w:val="28"/>
                          <w:szCs w:val="28"/>
                        </w:rPr>
                        <w:t>IDENTIFICAÇÃO DO PROBLEMA</w:t>
                      </w:r>
                      <w:r w:rsidR="005428C1" w:rsidRPr="00CF2CD2">
                        <w:rPr>
                          <w:rFonts w:ascii="Arial" w:hAnsi="Arial" w:cs="Arial"/>
                          <w:b/>
                          <w:caps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caps/>
                          <w:sz w:val="28"/>
                          <w:szCs w:val="28"/>
                        </w:rPr>
                        <w:t>JUSTIFICATIVA E</w:t>
                      </w:r>
                    </w:p>
                    <w:bookmarkEnd w:id="2"/>
                    <w:p w14:paraId="6F16C0A3" w14:textId="02D67659" w:rsidR="005428C1" w:rsidRPr="003854B6" w:rsidRDefault="00A501A0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SOLUÇÕES NECESSÁRIAS</w:t>
                      </w:r>
                      <w:bookmarkEnd w:id="3"/>
                    </w:p>
                    <w:p w14:paraId="56E91A3C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7A054BA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CDF30BE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95DECAC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34D61DF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AB06441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C02ECF4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8A3F8F9" w14:textId="11ED6923" w:rsidR="00A501A0" w:rsidRDefault="00A501A0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Felipe Busch</w:t>
                      </w:r>
                    </w:p>
                    <w:p w14:paraId="3749103A" w14:textId="511408D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>Flávio Luiz Bé</w:t>
                      </w:r>
                    </w:p>
                    <w:p w14:paraId="388307C8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420FD31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09E3072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FB551C4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A0EA991" w14:textId="4D45DC4C" w:rsidR="005428C1" w:rsidRP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FB &amp; FB Group Solutions</w:t>
                      </w:r>
                    </w:p>
                    <w:p w14:paraId="0F8BDF9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17FD505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01C09CC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EB07694" w14:textId="4BFD76C1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7DC7ABE" w14:textId="03E354FA" w:rsid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33FA6BA" w14:textId="77777777" w:rsid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F2C5644" w14:textId="02F63FEE" w:rsid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BFF4B6D" w14:textId="77777777" w:rsid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2C1F0B2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53BB83A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F176190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F0698A5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B1AC8C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D958E80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D88A94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ED2EE7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D135E1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B0D72CC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DF9B8CE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0400833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387627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BD97C8C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18BD05E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BC560E4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E22F441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0257261" w14:textId="77777777" w:rsidR="00CF2CD2" w:rsidRDefault="00CF2CD2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A60C80E" w14:textId="17121B2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Lajeado,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CF2CD2">
                        <w:rPr>
                          <w:rFonts w:ascii="Arial" w:hAnsi="Arial" w:cs="Arial"/>
                          <w:sz w:val="24"/>
                          <w:szCs w:val="24"/>
                        </w:rPr>
                        <w:t>aio</w:t>
                      </w: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202</w:t>
                      </w:r>
                      <w:r w:rsidR="00E97AC3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</w:p>
                    <w:p w14:paraId="26082E42" w14:textId="1B911587" w:rsidR="000A3B12" w:rsidRPr="004C0856" w:rsidRDefault="000A3B12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705" w:rsidRPr="00545ECD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935" distR="114935" simplePos="0" relativeHeight="251659264" behindDoc="1" locked="0" layoutInCell="1" allowOverlap="1" wp14:anchorId="2827BE12" wp14:editId="17B391A2">
            <wp:simplePos x="0" y="0"/>
            <wp:positionH relativeFrom="page">
              <wp:align>right</wp:align>
            </wp:positionH>
            <wp:positionV relativeFrom="paragraph">
              <wp:posOffset>-1062990</wp:posOffset>
            </wp:positionV>
            <wp:extent cx="7552690" cy="106768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67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86544" w14:textId="77777777" w:rsidR="000A3B12" w:rsidRPr="00545ECD" w:rsidRDefault="000A3B12" w:rsidP="000A3B12">
      <w:pPr>
        <w:rPr>
          <w:rFonts w:ascii="Arial" w:hAnsi="Arial" w:cs="Arial"/>
          <w:sz w:val="24"/>
          <w:szCs w:val="24"/>
          <w:lang w:eastAsia="pt-BR"/>
        </w:rPr>
      </w:pPr>
    </w:p>
    <w:p w14:paraId="1E91B3AD" w14:textId="77777777" w:rsidR="000A3B12" w:rsidRPr="00545ECD" w:rsidRDefault="000A3B12" w:rsidP="000A3B12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 w:rsidRPr="00545ECD">
        <w:rPr>
          <w:rFonts w:ascii="Arial" w:hAnsi="Arial" w:cs="Arial"/>
          <w:sz w:val="24"/>
          <w:szCs w:val="24"/>
          <w:lang w:eastAsia="pt-BR"/>
        </w:rPr>
        <w:br w:type="page"/>
      </w:r>
    </w:p>
    <w:p w14:paraId="3FFB0976" w14:textId="77777777" w:rsidR="00A501A0" w:rsidRDefault="00CF2CD2" w:rsidP="00A501A0">
      <w:pPr>
        <w:widowControl w:val="0"/>
        <w:suppressAutoHyphens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8A5296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 xml:space="preserve">ATIVIDADE 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0</w:t>
      </w:r>
      <w:r w:rsidRPr="008426D6">
        <w:rPr>
          <w:rFonts w:ascii="Arial" w:hAnsi="Arial" w:cs="Arial"/>
          <w:b/>
          <w:bCs/>
          <w:sz w:val="24"/>
          <w:szCs w:val="24"/>
          <w:lang w:eastAsia="pt-BR"/>
        </w:rPr>
        <w:t>1</w:t>
      </w:r>
    </w:p>
    <w:p w14:paraId="31672CB5" w14:textId="46B58459" w:rsidR="00A501A0" w:rsidRPr="00A501A0" w:rsidRDefault="00A501A0" w:rsidP="00A501A0">
      <w:pPr>
        <w:widowControl w:val="0"/>
        <w:suppressAutoHyphens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A501A0">
        <w:rPr>
          <w:rFonts w:ascii="Arial" w:hAnsi="Arial" w:cs="Arial"/>
          <w:b/>
          <w:bCs/>
          <w:sz w:val="24"/>
          <w:szCs w:val="24"/>
          <w:lang w:eastAsia="pt-BR"/>
        </w:rPr>
        <w:t>IDENTIFICAÇÃO DO PROBLEMA, JUSTIFICATIVA E</w:t>
      </w:r>
    </w:p>
    <w:p w14:paraId="45D900FA" w14:textId="5E2ADD9D" w:rsidR="002D290B" w:rsidRPr="002D290B" w:rsidRDefault="00A501A0" w:rsidP="00A501A0">
      <w:pPr>
        <w:widowControl w:val="0"/>
        <w:suppressAutoHyphens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A501A0">
        <w:rPr>
          <w:rFonts w:ascii="Arial" w:hAnsi="Arial" w:cs="Arial"/>
          <w:b/>
          <w:bCs/>
          <w:sz w:val="24"/>
          <w:szCs w:val="24"/>
          <w:lang w:eastAsia="pt-BR"/>
        </w:rPr>
        <w:t>SOLUÇÕES NECESSÁRIAS</w:t>
      </w:r>
    </w:p>
    <w:p w14:paraId="60E0C1A5" w14:textId="77777777" w:rsidR="00CF2CD2" w:rsidRDefault="00CF2CD2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611ECBE" w14:textId="01047131" w:rsidR="00E46326" w:rsidRDefault="00E46326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2770F4A" w14:textId="77777777" w:rsidR="002D290B" w:rsidRDefault="002D290B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46AC3D2" w14:textId="77777777" w:rsidR="00E46326" w:rsidRPr="00545ECD" w:rsidRDefault="00E46326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E4F0404" w14:textId="73257DAC" w:rsidR="00CF2CD2" w:rsidRPr="008426D6" w:rsidRDefault="00521EBC" w:rsidP="00CF2CD2">
      <w:pPr>
        <w:widowControl w:val="0"/>
        <w:suppressAutoHyphens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521EBC">
        <w:rPr>
          <w:rFonts w:ascii="Arial" w:hAnsi="Arial" w:cs="Arial"/>
          <w:b/>
          <w:bCs/>
          <w:sz w:val="24"/>
          <w:szCs w:val="24"/>
          <w:lang w:eastAsia="pt-BR"/>
        </w:rPr>
        <w:t>Problema a ser solucionado e justificativa</w:t>
      </w:r>
    </w:p>
    <w:p w14:paraId="55CF838E" w14:textId="77777777" w:rsidR="00CF2CD2" w:rsidRPr="0030492E" w:rsidRDefault="00CF2CD2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3EE21C5" w14:textId="77777777" w:rsidR="00521EBC" w:rsidRDefault="00CF2CD2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 w:rsidRPr="00CF2CD2">
        <w:rPr>
          <w:rFonts w:ascii="Arial" w:hAnsi="Arial" w:cs="Arial"/>
          <w:sz w:val="24"/>
          <w:szCs w:val="24"/>
          <w:lang w:eastAsia="pt-BR"/>
        </w:rPr>
        <w:t xml:space="preserve">Com os avanços da tecnologia e a quantidade de recursos </w:t>
      </w:r>
      <w:r w:rsidR="000B0D76" w:rsidRPr="00CF2CD2">
        <w:rPr>
          <w:rFonts w:ascii="Arial" w:hAnsi="Arial" w:cs="Arial"/>
          <w:sz w:val="24"/>
          <w:szCs w:val="24"/>
          <w:lang w:eastAsia="pt-BR"/>
        </w:rPr>
        <w:t xml:space="preserve">e informações </w:t>
      </w:r>
      <w:r w:rsidRPr="00CF2CD2">
        <w:rPr>
          <w:rFonts w:ascii="Arial" w:hAnsi="Arial" w:cs="Arial"/>
          <w:sz w:val="24"/>
          <w:szCs w:val="24"/>
          <w:lang w:eastAsia="pt-BR"/>
        </w:rPr>
        <w:t>disponíveis para as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F2CD2">
        <w:rPr>
          <w:rFonts w:ascii="Arial" w:hAnsi="Arial" w:cs="Arial"/>
          <w:sz w:val="24"/>
          <w:szCs w:val="24"/>
          <w:lang w:eastAsia="pt-BR"/>
        </w:rPr>
        <w:t>empresas nos dias de hoje, fica claro como o trabalho do dia a dia está sendo cada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F2CD2">
        <w:rPr>
          <w:rFonts w:ascii="Arial" w:hAnsi="Arial" w:cs="Arial"/>
          <w:sz w:val="24"/>
          <w:szCs w:val="24"/>
          <w:lang w:eastAsia="pt-BR"/>
        </w:rPr>
        <w:t>vez mais automatizado em seus processos, independente da sua área de atuação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, o que </w:t>
      </w:r>
      <w:r w:rsidRPr="00CF2CD2">
        <w:rPr>
          <w:rFonts w:ascii="Arial" w:hAnsi="Arial" w:cs="Arial"/>
          <w:sz w:val="24"/>
          <w:szCs w:val="24"/>
          <w:lang w:eastAsia="pt-BR"/>
        </w:rPr>
        <w:t>torna indispensável a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F2CD2">
        <w:rPr>
          <w:rFonts w:ascii="Arial" w:hAnsi="Arial" w:cs="Arial"/>
          <w:sz w:val="24"/>
          <w:szCs w:val="24"/>
          <w:lang w:eastAsia="pt-BR"/>
        </w:rPr>
        <w:t xml:space="preserve">utilização de uma ferramenta para gerenciar </w:t>
      </w:r>
      <w:r w:rsidR="00521EBC">
        <w:rPr>
          <w:rFonts w:ascii="Arial" w:hAnsi="Arial" w:cs="Arial"/>
          <w:sz w:val="24"/>
          <w:szCs w:val="24"/>
          <w:lang w:eastAsia="pt-BR"/>
        </w:rPr>
        <w:t>as atividades corriqueiras, como prestadores de serviços de consertos gerais em casas, apartamentos ou pequenas empresas que não possuem um setor de manutenção próprio</w:t>
      </w:r>
      <w:r w:rsidRPr="00CF2CD2">
        <w:rPr>
          <w:rFonts w:ascii="Arial" w:hAnsi="Arial" w:cs="Arial"/>
          <w:sz w:val="24"/>
          <w:szCs w:val="24"/>
          <w:lang w:eastAsia="pt-BR"/>
        </w:rPr>
        <w:t>.</w:t>
      </w:r>
    </w:p>
    <w:p w14:paraId="3A0513CC" w14:textId="69C77BD3" w:rsidR="00521EBC" w:rsidRDefault="00CF2CD2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 w:rsidRPr="00CF2CD2">
        <w:rPr>
          <w:rFonts w:ascii="Arial" w:hAnsi="Arial" w:cs="Arial"/>
          <w:sz w:val="24"/>
          <w:szCs w:val="24"/>
          <w:lang w:eastAsia="pt-BR"/>
        </w:rPr>
        <w:t xml:space="preserve"> Desta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F2CD2">
        <w:rPr>
          <w:rFonts w:ascii="Arial" w:hAnsi="Arial" w:cs="Arial"/>
          <w:sz w:val="24"/>
          <w:szCs w:val="24"/>
          <w:lang w:eastAsia="pt-BR"/>
        </w:rPr>
        <w:t>forma</w:t>
      </w:r>
      <w:r w:rsidR="000B0D76">
        <w:rPr>
          <w:rFonts w:ascii="Arial" w:hAnsi="Arial" w:cs="Arial"/>
          <w:sz w:val="24"/>
          <w:szCs w:val="24"/>
          <w:lang w:eastAsia="pt-BR"/>
        </w:rPr>
        <w:t>,</w:t>
      </w:r>
      <w:r w:rsidRPr="00CF2CD2">
        <w:rPr>
          <w:rFonts w:ascii="Arial" w:hAnsi="Arial" w:cs="Arial"/>
          <w:sz w:val="24"/>
          <w:szCs w:val="24"/>
          <w:lang w:eastAsia="pt-BR"/>
        </w:rPr>
        <w:t xml:space="preserve"> o</w:t>
      </w:r>
      <w:r w:rsidR="00521EBC">
        <w:rPr>
          <w:rFonts w:ascii="Arial" w:hAnsi="Arial" w:cs="Arial"/>
          <w:sz w:val="24"/>
          <w:szCs w:val="24"/>
          <w:lang w:eastAsia="pt-BR"/>
        </w:rPr>
        <w:t>s</w:t>
      </w:r>
      <w:r w:rsidRPr="00CF2CD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21EBC">
        <w:rPr>
          <w:rFonts w:ascii="Arial" w:hAnsi="Arial" w:cs="Arial"/>
          <w:sz w:val="24"/>
          <w:szCs w:val="24"/>
          <w:lang w:eastAsia="pt-BR"/>
        </w:rPr>
        <w:t>microempresários e autônomos do setor necessitam cada vez mais de controles eficientes para não incorrerem em erros ao orçar um serviço para seu cliente, o que pode inviabilizar seus custos ou gerar insatisfação por valores incorretos.</w:t>
      </w:r>
    </w:p>
    <w:p w14:paraId="4A7AFB06" w14:textId="09AB7603" w:rsidR="001D0DDE" w:rsidRDefault="00521EBC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Assim sendo, a </w:t>
      </w:r>
      <w:r w:rsidR="001D0DD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>David Silva Eirel</w:t>
      </w:r>
      <w:r w:rsidR="00A2272F">
        <w:rPr>
          <w:rFonts w:ascii="Arial" w:hAnsi="Arial" w:cs="Arial"/>
          <w:sz w:val="24"/>
          <w:szCs w:val="24"/>
          <w:lang w:eastAsia="pt-BR"/>
        </w:rPr>
        <w:t>i</w:t>
      </w:r>
      <w:r w:rsidR="001D0DDE">
        <w:rPr>
          <w:rFonts w:ascii="Arial" w:hAnsi="Arial" w:cs="Arial"/>
          <w:sz w:val="24"/>
          <w:szCs w:val="24"/>
          <w:lang w:eastAsia="pt-BR"/>
        </w:rPr>
        <w:t>”</w:t>
      </w:r>
      <w:r w:rsidR="00A2272F">
        <w:rPr>
          <w:rFonts w:ascii="Arial" w:hAnsi="Arial" w:cs="Arial"/>
          <w:sz w:val="24"/>
          <w:szCs w:val="24"/>
          <w:lang w:eastAsia="pt-BR"/>
        </w:rPr>
        <w:t xml:space="preserve">, microempresa </w:t>
      </w:r>
      <w:r w:rsidR="001D0DDE">
        <w:rPr>
          <w:rFonts w:ascii="Arial" w:hAnsi="Arial" w:cs="Arial"/>
          <w:sz w:val="24"/>
          <w:szCs w:val="24"/>
          <w:lang w:eastAsia="pt-BR"/>
        </w:rPr>
        <w:t>prestadora</w:t>
      </w:r>
      <w:r w:rsidR="00A2272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1D0DDE">
        <w:rPr>
          <w:rFonts w:ascii="Arial" w:hAnsi="Arial" w:cs="Arial"/>
          <w:sz w:val="24"/>
          <w:szCs w:val="24"/>
          <w:lang w:eastAsia="pt-BR"/>
        </w:rPr>
        <w:t>d</w:t>
      </w:r>
      <w:r w:rsidR="00A2272F">
        <w:rPr>
          <w:rFonts w:ascii="Arial" w:hAnsi="Arial" w:cs="Arial"/>
          <w:sz w:val="24"/>
          <w:szCs w:val="24"/>
          <w:lang w:eastAsia="pt-BR"/>
        </w:rPr>
        <w:t>e serviços gerais necessita de um pequeno software de controle para conseguir organizar seu sistema de atendimento a clientes, realizado atualmente por meio de uma agenda manual utilizada pelo empreendedor e sua esposa/atendente.</w:t>
      </w:r>
      <w:r w:rsidR="001D0DDE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1DB07CA" w14:textId="4831E363" w:rsidR="00F25E4D" w:rsidRDefault="00F25E4D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ED2BAD" w14:textId="77777777" w:rsidR="00F25E4D" w:rsidRDefault="00F25E4D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3DC16A" w14:textId="2E0BEDDD" w:rsidR="00F25E4D" w:rsidRPr="000B0D76" w:rsidRDefault="00F25E4D" w:rsidP="00F25E4D">
      <w:pPr>
        <w:widowControl w:val="0"/>
        <w:suppressAutoHyphens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F25E4D">
        <w:rPr>
          <w:rFonts w:ascii="Arial" w:hAnsi="Arial" w:cs="Arial"/>
          <w:b/>
          <w:bCs/>
          <w:sz w:val="24"/>
          <w:szCs w:val="24"/>
          <w:lang w:eastAsia="pt-BR"/>
        </w:rPr>
        <w:t>Como o problema será solucionado</w:t>
      </w:r>
    </w:p>
    <w:p w14:paraId="3B40FD82" w14:textId="77777777" w:rsidR="00F25E4D" w:rsidRDefault="00F25E4D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4E62AF1" w14:textId="44CC0D03" w:rsidR="00B849DB" w:rsidRDefault="001D0DDE" w:rsidP="00B849DB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Dentro desta proposta, a “FB &amp; FB Group Solutions” disponibilizará uma pequena Aplicação Desktop com tela de Login e Banco de Dados, capaz de realizar Cadastro de Clientes e Fornecedores, Tipos de Serviços</w:t>
      </w:r>
      <w:r w:rsidR="00B849DB">
        <w:rPr>
          <w:rFonts w:ascii="Arial" w:hAnsi="Arial" w:cs="Arial"/>
          <w:sz w:val="24"/>
          <w:szCs w:val="24"/>
          <w:lang w:eastAsia="pt-BR"/>
        </w:rPr>
        <w:t>, Tipos de Materiais</w:t>
      </w:r>
      <w:r>
        <w:rPr>
          <w:rFonts w:ascii="Arial" w:hAnsi="Arial" w:cs="Arial"/>
          <w:sz w:val="24"/>
          <w:szCs w:val="24"/>
          <w:lang w:eastAsia="pt-BR"/>
        </w:rPr>
        <w:t xml:space="preserve"> e realizar Orçamentos</w:t>
      </w:r>
      <w:r w:rsidR="00B849DB">
        <w:rPr>
          <w:rFonts w:ascii="Arial" w:hAnsi="Arial" w:cs="Arial"/>
          <w:sz w:val="24"/>
          <w:szCs w:val="24"/>
          <w:lang w:eastAsia="pt-BR"/>
        </w:rPr>
        <w:t>. Esta etapa não contará com nenhum outro módulo ERP, como Financeiro (emissão de Notas Fiscais Eletrônicas de Serviço – NFes), Contábil, Estoque, Compras etc. e ficará restrito a apenas um notebook.</w:t>
      </w:r>
    </w:p>
    <w:p w14:paraId="06CE9807" w14:textId="0F5F015A" w:rsidR="007C2705" w:rsidRPr="000B0D76" w:rsidRDefault="00C14C6A" w:rsidP="000B0D76">
      <w:pPr>
        <w:widowControl w:val="0"/>
        <w:suppressAutoHyphens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Planejamento do Grupo</w:t>
      </w:r>
    </w:p>
    <w:p w14:paraId="41893783" w14:textId="147EBDD1" w:rsidR="007C2705" w:rsidRPr="002D290B" w:rsidRDefault="007C2705" w:rsidP="002D290B">
      <w:pPr>
        <w:widowControl w:val="0"/>
        <w:suppressAutoHyphens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2262"/>
      </w:tblGrid>
      <w:tr w:rsidR="00C14C6A" w:rsidRPr="00C14C6A" w14:paraId="402A10C1" w14:textId="77777777" w:rsidTr="00C14C6A">
        <w:trPr>
          <w:trHeight w:hRule="exact" w:val="397"/>
        </w:trPr>
        <w:tc>
          <w:tcPr>
            <w:tcW w:w="988" w:type="dxa"/>
            <w:shd w:val="pct10" w:color="auto" w:fill="auto"/>
            <w:vAlign w:val="center"/>
          </w:tcPr>
          <w:p w14:paraId="60F38597" w14:textId="18980F12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5811" w:type="dxa"/>
            <w:shd w:val="pct10" w:color="auto" w:fill="auto"/>
            <w:vAlign w:val="center"/>
          </w:tcPr>
          <w:p w14:paraId="7958CDB7" w14:textId="08C27A7D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2262" w:type="dxa"/>
            <w:shd w:val="pct10" w:color="auto" w:fill="auto"/>
            <w:vAlign w:val="center"/>
          </w:tcPr>
          <w:p w14:paraId="5ED8D9D8" w14:textId="67B2AFE2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Interação do Grupo</w:t>
            </w:r>
          </w:p>
        </w:tc>
      </w:tr>
      <w:tr w:rsidR="00C14C6A" w:rsidRPr="00C14C6A" w14:paraId="584AA82B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28D19B6C" w14:textId="50F31702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10/05</w:t>
            </w:r>
          </w:p>
        </w:tc>
        <w:tc>
          <w:tcPr>
            <w:tcW w:w="5811" w:type="dxa"/>
            <w:vAlign w:val="center"/>
          </w:tcPr>
          <w:p w14:paraId="0C4459E0" w14:textId="38B56B87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Reunião para definir o problema e como será resolvido</w:t>
            </w:r>
          </w:p>
        </w:tc>
        <w:tc>
          <w:tcPr>
            <w:tcW w:w="2262" w:type="dxa"/>
            <w:vAlign w:val="center"/>
          </w:tcPr>
          <w:p w14:paraId="35389F79" w14:textId="0A358C7E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C14C6A" w:rsidRPr="00C14C6A" w14:paraId="55E015CF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32250D6" w14:textId="05944D0F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13/05</w:t>
            </w:r>
          </w:p>
        </w:tc>
        <w:tc>
          <w:tcPr>
            <w:tcW w:w="5811" w:type="dxa"/>
            <w:vAlign w:val="center"/>
          </w:tcPr>
          <w:p w14:paraId="16840C11" w14:textId="22EAF528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Verificar etapas do projeto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e gerar Documento Atividade 1</w:t>
            </w:r>
          </w:p>
        </w:tc>
        <w:tc>
          <w:tcPr>
            <w:tcW w:w="2262" w:type="dxa"/>
            <w:vAlign w:val="center"/>
          </w:tcPr>
          <w:p w14:paraId="62CFB859" w14:textId="06960CA6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C14C6A" w:rsidRPr="00C14C6A" w14:paraId="515DCBC7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10B17A1F" w14:textId="3CC38397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19/05</w:t>
            </w:r>
          </w:p>
        </w:tc>
        <w:tc>
          <w:tcPr>
            <w:tcW w:w="5811" w:type="dxa"/>
            <w:vAlign w:val="center"/>
          </w:tcPr>
          <w:p w14:paraId="03A6BB87" w14:textId="0BECACDB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Entrega da Atividade 1</w:t>
            </w:r>
          </w:p>
        </w:tc>
        <w:tc>
          <w:tcPr>
            <w:tcW w:w="2262" w:type="dxa"/>
            <w:vAlign w:val="center"/>
          </w:tcPr>
          <w:p w14:paraId="2E74C95D" w14:textId="4CC5C8CC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Portal Univates</w:t>
            </w:r>
          </w:p>
        </w:tc>
      </w:tr>
      <w:tr w:rsidR="00C14C6A" w:rsidRPr="00C14C6A" w14:paraId="742C674C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165F66B7" w14:textId="42F3E6BD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20/05</w:t>
            </w:r>
          </w:p>
        </w:tc>
        <w:tc>
          <w:tcPr>
            <w:tcW w:w="5811" w:type="dxa"/>
            <w:vAlign w:val="center"/>
          </w:tcPr>
          <w:p w14:paraId="64F430A7" w14:textId="0A7C7F93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Definição das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T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elas</w:t>
            </w:r>
          </w:p>
        </w:tc>
        <w:tc>
          <w:tcPr>
            <w:tcW w:w="2262" w:type="dxa"/>
            <w:vAlign w:val="center"/>
          </w:tcPr>
          <w:p w14:paraId="06FB5D06" w14:textId="4925B9CA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C14C6A" w:rsidRPr="00C14C6A" w14:paraId="58369ABB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6683D0AF" w14:textId="0425C7CA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23/05</w:t>
            </w:r>
          </w:p>
        </w:tc>
        <w:tc>
          <w:tcPr>
            <w:tcW w:w="5811" w:type="dxa"/>
            <w:vAlign w:val="center"/>
          </w:tcPr>
          <w:p w14:paraId="69E9B000" w14:textId="66A3E276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Definição das Classes</w:t>
            </w:r>
          </w:p>
        </w:tc>
        <w:tc>
          <w:tcPr>
            <w:tcW w:w="2262" w:type="dxa"/>
            <w:vAlign w:val="center"/>
          </w:tcPr>
          <w:p w14:paraId="4511D574" w14:textId="0E1FF900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C14C6A" w:rsidRPr="00C14C6A" w14:paraId="7C1A378B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1DADEBC" w14:textId="13B7AEFF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23/05</w:t>
            </w:r>
          </w:p>
        </w:tc>
        <w:tc>
          <w:tcPr>
            <w:tcW w:w="5811" w:type="dxa"/>
            <w:vAlign w:val="center"/>
          </w:tcPr>
          <w:p w14:paraId="049FB43B" w14:textId="7C7B7BA2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Definição do Banco de Dados</w:t>
            </w:r>
          </w:p>
        </w:tc>
        <w:tc>
          <w:tcPr>
            <w:tcW w:w="2262" w:type="dxa"/>
            <w:vAlign w:val="center"/>
          </w:tcPr>
          <w:p w14:paraId="7DD1FE6B" w14:textId="5CB83DB3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0BCA1271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14D1C643" w14:textId="6E071677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25/05</w:t>
            </w:r>
          </w:p>
        </w:tc>
        <w:tc>
          <w:tcPr>
            <w:tcW w:w="5811" w:type="dxa"/>
            <w:vAlign w:val="center"/>
          </w:tcPr>
          <w:p w14:paraId="4EAFA812" w14:textId="08322CA7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Criação das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T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elas</w:t>
            </w:r>
          </w:p>
        </w:tc>
        <w:tc>
          <w:tcPr>
            <w:tcW w:w="2262" w:type="dxa"/>
            <w:vAlign w:val="center"/>
          </w:tcPr>
          <w:p w14:paraId="43CF8910" w14:textId="5A9BFF99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3D763113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25E2C54" w14:textId="0000B7EB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27/05</w:t>
            </w:r>
          </w:p>
        </w:tc>
        <w:tc>
          <w:tcPr>
            <w:tcW w:w="5811" w:type="dxa"/>
            <w:vAlign w:val="center"/>
          </w:tcPr>
          <w:p w14:paraId="31D76B28" w14:textId="1E2E4884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Revisão das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Telas e C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lasses</w:t>
            </w:r>
          </w:p>
        </w:tc>
        <w:tc>
          <w:tcPr>
            <w:tcW w:w="2262" w:type="dxa"/>
            <w:vAlign w:val="center"/>
          </w:tcPr>
          <w:p w14:paraId="3036B2CD" w14:textId="441E5F95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413E28A7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2FE46A88" w14:textId="48C3553C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30/05</w:t>
            </w:r>
          </w:p>
        </w:tc>
        <w:tc>
          <w:tcPr>
            <w:tcW w:w="5811" w:type="dxa"/>
            <w:vAlign w:val="center"/>
          </w:tcPr>
          <w:p w14:paraId="68D7C124" w14:textId="0A7AF72E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Criação da lógica da aplicação</w:t>
            </w:r>
          </w:p>
        </w:tc>
        <w:tc>
          <w:tcPr>
            <w:tcW w:w="2262" w:type="dxa"/>
            <w:vAlign w:val="center"/>
          </w:tcPr>
          <w:p w14:paraId="381964D6" w14:textId="6B615C59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586DAD3C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3899BB6E" w14:textId="60C51C31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09/06</w:t>
            </w:r>
          </w:p>
        </w:tc>
        <w:tc>
          <w:tcPr>
            <w:tcW w:w="5811" w:type="dxa"/>
            <w:vAlign w:val="center"/>
          </w:tcPr>
          <w:p w14:paraId="7CB84492" w14:textId="5105CF95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Entrega da Atividade 2</w:t>
            </w:r>
          </w:p>
        </w:tc>
        <w:tc>
          <w:tcPr>
            <w:tcW w:w="2262" w:type="dxa"/>
            <w:vAlign w:val="center"/>
          </w:tcPr>
          <w:p w14:paraId="442B9E88" w14:textId="263680D3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Portal Univates</w:t>
            </w:r>
          </w:p>
        </w:tc>
      </w:tr>
      <w:tr w:rsidR="00D117CF" w:rsidRPr="00C14C6A" w14:paraId="04811A86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19BFE2D" w14:textId="6CE60A9C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10/06</w:t>
            </w:r>
          </w:p>
        </w:tc>
        <w:tc>
          <w:tcPr>
            <w:tcW w:w="5811" w:type="dxa"/>
            <w:vAlign w:val="center"/>
          </w:tcPr>
          <w:p w14:paraId="1872C9A9" w14:textId="6C910DA1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Criação do Banco de Dados e implementação no Aplicativo</w:t>
            </w:r>
          </w:p>
        </w:tc>
        <w:tc>
          <w:tcPr>
            <w:tcW w:w="2262" w:type="dxa"/>
            <w:vAlign w:val="center"/>
          </w:tcPr>
          <w:p w14:paraId="06AF0C8C" w14:textId="4480DC66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37C62ED5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5728B640" w14:textId="1190DB24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15/06</w:t>
            </w:r>
          </w:p>
        </w:tc>
        <w:tc>
          <w:tcPr>
            <w:tcW w:w="5811" w:type="dxa"/>
            <w:vAlign w:val="center"/>
          </w:tcPr>
          <w:p w14:paraId="4FE4A258" w14:textId="3A65A923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Revisão das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I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nterfaces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G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ráficas</w:t>
            </w:r>
          </w:p>
        </w:tc>
        <w:tc>
          <w:tcPr>
            <w:tcW w:w="2262" w:type="dxa"/>
            <w:vAlign w:val="center"/>
          </w:tcPr>
          <w:p w14:paraId="1134F5CB" w14:textId="60BDAF00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28DF6EF5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02CB9BAD" w14:textId="53DF9108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15/06</w:t>
            </w:r>
          </w:p>
        </w:tc>
        <w:tc>
          <w:tcPr>
            <w:tcW w:w="5811" w:type="dxa"/>
            <w:vAlign w:val="center"/>
          </w:tcPr>
          <w:p w14:paraId="581FF4DE" w14:textId="49BEFD11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Revisão do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B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anco de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ado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2262" w:type="dxa"/>
            <w:vAlign w:val="center"/>
          </w:tcPr>
          <w:p w14:paraId="5D01CB41" w14:textId="147DF5BF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555944E7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3B11A10" w14:textId="2D4587F7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20/06</w:t>
            </w:r>
          </w:p>
        </w:tc>
        <w:tc>
          <w:tcPr>
            <w:tcW w:w="5811" w:type="dxa"/>
            <w:vAlign w:val="center"/>
          </w:tcPr>
          <w:p w14:paraId="7C41BD69" w14:textId="564DDAB0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Revisão de Testes do Sistema</w:t>
            </w:r>
          </w:p>
        </w:tc>
        <w:tc>
          <w:tcPr>
            <w:tcW w:w="2262" w:type="dxa"/>
            <w:vAlign w:val="center"/>
          </w:tcPr>
          <w:p w14:paraId="010C710A" w14:textId="6E835C65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7A56B9A4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078B77D" w14:textId="72CF382C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23//06</w:t>
            </w:r>
          </w:p>
        </w:tc>
        <w:tc>
          <w:tcPr>
            <w:tcW w:w="5811" w:type="dxa"/>
            <w:vAlign w:val="center"/>
          </w:tcPr>
          <w:p w14:paraId="7223FA82" w14:textId="6BCC8E69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Entrega da Atividade 3</w:t>
            </w:r>
          </w:p>
        </w:tc>
        <w:tc>
          <w:tcPr>
            <w:tcW w:w="2262" w:type="dxa"/>
            <w:vAlign w:val="center"/>
          </w:tcPr>
          <w:p w14:paraId="694E426A" w14:textId="722902A3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Portal Univates</w:t>
            </w:r>
          </w:p>
        </w:tc>
      </w:tr>
    </w:tbl>
    <w:p w14:paraId="6A13C279" w14:textId="77777777" w:rsidR="009C4491" w:rsidRPr="00545ECD" w:rsidRDefault="009C4491" w:rsidP="00E46326">
      <w:pPr>
        <w:widowControl w:val="0"/>
        <w:suppressAutoHyphens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sectPr w:rsidR="009C4491" w:rsidRPr="00545ECD" w:rsidSect="00545ECD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AE"/>
    <w:rsid w:val="00024329"/>
    <w:rsid w:val="00070465"/>
    <w:rsid w:val="000920C2"/>
    <w:rsid w:val="000A3B12"/>
    <w:rsid w:val="000B0D76"/>
    <w:rsid w:val="000C40D4"/>
    <w:rsid w:val="001D0DDE"/>
    <w:rsid w:val="001D6340"/>
    <w:rsid w:val="00235B31"/>
    <w:rsid w:val="002D290B"/>
    <w:rsid w:val="003043AE"/>
    <w:rsid w:val="003334D4"/>
    <w:rsid w:val="003854B6"/>
    <w:rsid w:val="00416F28"/>
    <w:rsid w:val="004C0856"/>
    <w:rsid w:val="004F4064"/>
    <w:rsid w:val="00521EBC"/>
    <w:rsid w:val="005428C1"/>
    <w:rsid w:val="00545ECD"/>
    <w:rsid w:val="005546AE"/>
    <w:rsid w:val="0061406F"/>
    <w:rsid w:val="00625010"/>
    <w:rsid w:val="00725D49"/>
    <w:rsid w:val="007C2705"/>
    <w:rsid w:val="00824511"/>
    <w:rsid w:val="00916F5D"/>
    <w:rsid w:val="009739B7"/>
    <w:rsid w:val="009C4491"/>
    <w:rsid w:val="00A2272F"/>
    <w:rsid w:val="00A501A0"/>
    <w:rsid w:val="00AF2587"/>
    <w:rsid w:val="00B05F5D"/>
    <w:rsid w:val="00B3081D"/>
    <w:rsid w:val="00B5029E"/>
    <w:rsid w:val="00B849DB"/>
    <w:rsid w:val="00B91702"/>
    <w:rsid w:val="00BB4A61"/>
    <w:rsid w:val="00BB7A6E"/>
    <w:rsid w:val="00C14C6A"/>
    <w:rsid w:val="00C760B0"/>
    <w:rsid w:val="00C83989"/>
    <w:rsid w:val="00CD174C"/>
    <w:rsid w:val="00CF2CD2"/>
    <w:rsid w:val="00D117CF"/>
    <w:rsid w:val="00D171A3"/>
    <w:rsid w:val="00E46326"/>
    <w:rsid w:val="00E9514E"/>
    <w:rsid w:val="00E97AC3"/>
    <w:rsid w:val="00F25E4D"/>
    <w:rsid w:val="00F3719C"/>
    <w:rsid w:val="00FA601E"/>
    <w:rsid w:val="00F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6A366C"/>
  <w15:chartTrackingRefBased/>
  <w15:docId w15:val="{AE67D8F0-BF54-425A-B080-0CF9B505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table" w:styleId="Tabelacomgrade">
    <w:name w:val="Table Grid"/>
    <w:basedOn w:val="Tabelanormal"/>
    <w:uiPriority w:val="39"/>
    <w:rsid w:val="000B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viob\GoogleDrive\UNIVATES\Univates%20EAD\Univates%20-%20Capa%20de%20Trabalhos%20Acad&#234;micos%20-%20Fl&#225;vio%20Luiz%20B&#233;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55BA4-4F67-45C2-B983-D4AFF109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Univates - Capa de Trabalhos Acadêmicos - Flávio Luiz Bé.dotx</Template>
  <TotalTime>744</TotalTime>
  <Pages>3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Luiz Bé</dc:creator>
  <cp:keywords/>
  <cp:lastModifiedBy>Flávio Luiz Bé</cp:lastModifiedBy>
  <cp:revision>8</cp:revision>
  <cp:lastPrinted>1900-01-01T03:00:00Z</cp:lastPrinted>
  <dcterms:created xsi:type="dcterms:W3CDTF">2021-05-26T20:39:00Z</dcterms:created>
  <dcterms:modified xsi:type="dcterms:W3CDTF">2022-05-20T00:21:00Z</dcterms:modified>
</cp:coreProperties>
</file>